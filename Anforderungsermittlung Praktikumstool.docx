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D5" w:rsidRDefault="00610FFA" w:rsidP="00610FFA">
      <w:pPr>
        <w:pStyle w:val="berschrift2"/>
        <w:spacing w:line="360" w:lineRule="auto"/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671195</wp:posOffset>
                </wp:positionH>
                <wp:positionV relativeFrom="page">
                  <wp:posOffset>716915</wp:posOffset>
                </wp:positionV>
                <wp:extent cx="1043305" cy="520065"/>
                <wp:effectExtent l="4445" t="2540" r="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CD5" w:rsidRDefault="00214C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2.85pt;margin-top:56.45pt;width:82.15pt;height:40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ifswIAALk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" filled="f" stroked="f">
                <v:textbox>
                  <w:txbxContent>
                    <w:p w:rsidR="00214CD5" w:rsidRDefault="00214CD5"/>
                  </w:txbxContent>
                </v:textbox>
                <w10:wrap anchorx="page" anchory="page"/>
              </v:shape>
            </w:pict>
          </mc:Fallback>
        </mc:AlternateContent>
      </w:r>
      <w:r w:rsidR="00A15326">
        <w:rPr>
          <w:lang w:val="de-DE"/>
        </w:rPr>
        <w:t>Anforderungsermittlung Praktikumstool</w:t>
      </w:r>
    </w:p>
    <w:tbl>
      <w:tblPr>
        <w:tblpPr w:leftFromText="141" w:rightFromText="141" w:vertAnchor="page" w:horzAnchor="margin" w:tblpXSpec="center" w:tblpY="2896"/>
        <w:tblW w:w="9889" w:type="dxa"/>
        <w:tblLook w:val="0000" w:firstRow="0" w:lastRow="0" w:firstColumn="0" w:lastColumn="0" w:noHBand="0" w:noVBand="0"/>
      </w:tblPr>
      <w:tblGrid>
        <w:gridCol w:w="535"/>
        <w:gridCol w:w="865"/>
        <w:gridCol w:w="976"/>
        <w:gridCol w:w="74"/>
        <w:gridCol w:w="41"/>
        <w:gridCol w:w="27"/>
        <w:gridCol w:w="374"/>
        <w:gridCol w:w="435"/>
        <w:gridCol w:w="1033"/>
        <w:gridCol w:w="410"/>
        <w:gridCol w:w="552"/>
        <w:gridCol w:w="456"/>
        <w:gridCol w:w="425"/>
        <w:gridCol w:w="1843"/>
        <w:gridCol w:w="1843"/>
      </w:tblGrid>
      <w:tr w:rsidR="00610FFA" w:rsidTr="00610FFA">
        <w:trPr>
          <w:trHeight w:val="288"/>
        </w:trPr>
        <w:tc>
          <w:tcPr>
            <w:tcW w:w="9889" w:type="dxa"/>
            <w:gridSpan w:val="15"/>
            <w:shd w:val="clear" w:color="auto" w:fill="000000"/>
            <w:vAlign w:val="center"/>
          </w:tcPr>
          <w:p w:rsidR="00610FFA" w:rsidRDefault="00610FFA" w:rsidP="00610FFA">
            <w:pPr>
              <w:pStyle w:val="berschrift3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Allgemeines</w:t>
            </w:r>
          </w:p>
        </w:tc>
      </w:tr>
      <w:tr w:rsidR="00610FFA" w:rsidTr="00610FFA">
        <w:trPr>
          <w:trHeight w:val="432"/>
        </w:trPr>
        <w:tc>
          <w:tcPr>
            <w:tcW w:w="2491" w:type="dxa"/>
            <w:gridSpan w:val="5"/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Modul:</w:t>
            </w:r>
          </w:p>
        </w:tc>
        <w:tc>
          <w:tcPr>
            <w:tcW w:w="73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0FFA" w:rsidRPr="00B43374" w:rsidRDefault="005B3352" w:rsidP="00610FFA">
            <w:pPr>
              <w:pStyle w:val="Feld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Datenbanken 1</w:t>
            </w:r>
            <w:bookmarkStart w:id="0" w:name="_GoBack"/>
            <w:bookmarkEnd w:id="0"/>
          </w:p>
        </w:tc>
      </w:tr>
      <w:tr w:rsidR="00610FFA" w:rsidTr="00610FFA">
        <w:trPr>
          <w:trHeight w:val="432"/>
        </w:trPr>
        <w:tc>
          <w:tcPr>
            <w:tcW w:w="2450" w:type="dxa"/>
            <w:gridSpan w:val="4"/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Modulverantwortlicher.:</w:t>
            </w:r>
          </w:p>
        </w:tc>
        <w:tc>
          <w:tcPr>
            <w:tcW w:w="2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0FFA" w:rsidRPr="005B3352" w:rsidRDefault="005B3352" w:rsidP="00610FFA">
            <w:pPr>
              <w:pStyle w:val="Feldtext"/>
              <w:spacing w:line="360" w:lineRule="auto"/>
              <w:rPr>
                <w:b w:val="0"/>
                <w:sz w:val="16"/>
                <w:szCs w:val="16"/>
              </w:rPr>
            </w:pPr>
            <w:r w:rsidRPr="005B3352">
              <w:rPr>
                <w:b w:val="0"/>
                <w:sz w:val="16"/>
                <w:szCs w:val="16"/>
              </w:rPr>
              <w:t>Prof. Dr. Birgit Bertelsmeier</w:t>
            </w:r>
            <w:r>
              <w:rPr>
                <w:b w:val="0"/>
                <w:sz w:val="16"/>
                <w:szCs w:val="16"/>
              </w:rPr>
              <w:t xml:space="preserve">, Prof. Dr. Heide </w:t>
            </w:r>
            <w:proofErr w:type="spellStart"/>
            <w:r>
              <w:rPr>
                <w:b w:val="0"/>
                <w:sz w:val="16"/>
                <w:szCs w:val="16"/>
              </w:rPr>
              <w:t>Faeskorn-Woyke</w:t>
            </w:r>
            <w:proofErr w:type="spellEnd"/>
            <w:r>
              <w:rPr>
                <w:b w:val="0"/>
                <w:sz w:val="16"/>
                <w:szCs w:val="16"/>
              </w:rPr>
              <w:t xml:space="preserve">, </w:t>
            </w:r>
            <w:r w:rsidRPr="005B3352">
              <w:rPr>
                <w:b w:val="0"/>
                <w:sz w:val="16"/>
                <w:szCs w:val="16"/>
              </w:rPr>
              <w:t>Marcel Stratmann</w:t>
            </w:r>
          </w:p>
        </w:tc>
        <w:tc>
          <w:tcPr>
            <w:tcW w:w="1008" w:type="dxa"/>
            <w:gridSpan w:val="2"/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Labor: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0FFA" w:rsidRDefault="00610FFA" w:rsidP="00610FFA">
            <w:pPr>
              <w:pStyle w:val="Feldtext"/>
              <w:spacing w:line="360" w:lineRule="auto"/>
            </w:pPr>
          </w:p>
        </w:tc>
      </w:tr>
      <w:tr w:rsidR="00610FFA" w:rsidTr="00610FFA">
        <w:trPr>
          <w:trHeight w:val="432"/>
        </w:trPr>
        <w:tc>
          <w:tcPr>
            <w:tcW w:w="2450" w:type="dxa"/>
            <w:gridSpan w:val="4"/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Aufgaben:</w:t>
            </w:r>
          </w:p>
        </w:tc>
        <w:tc>
          <w:tcPr>
            <w:tcW w:w="23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0FFA" w:rsidRDefault="00610FFA" w:rsidP="00610FFA">
            <w:pPr>
              <w:pStyle w:val="Feldtext"/>
              <w:spacing w:line="360" w:lineRule="auto"/>
            </w:pPr>
          </w:p>
        </w:tc>
        <w:tc>
          <w:tcPr>
            <w:tcW w:w="1008" w:type="dxa"/>
            <w:gridSpan w:val="2"/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Termine: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0FFA" w:rsidRDefault="00610FFA" w:rsidP="00610FFA">
            <w:pPr>
              <w:pStyle w:val="Feldtext"/>
              <w:spacing w:line="360" w:lineRule="auto"/>
            </w:pPr>
          </w:p>
        </w:tc>
      </w:tr>
      <w:tr w:rsidR="00610FFA" w:rsidTr="00610FFA">
        <w:trPr>
          <w:trHeight w:val="432"/>
        </w:trPr>
        <w:tc>
          <w:tcPr>
            <w:tcW w:w="9889" w:type="dxa"/>
            <w:gridSpan w:val="15"/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Sind die Termine an die Vorlesung gekoppelt?</w:t>
            </w:r>
          </w:p>
        </w:tc>
      </w:tr>
      <w:tr w:rsidR="00610FFA" w:rsidTr="00610FFA">
        <w:trPr>
          <w:gridAfter w:val="4"/>
          <w:wAfter w:w="4567" w:type="dxa"/>
          <w:trHeight w:val="432"/>
        </w:trPr>
        <w:tc>
          <w:tcPr>
            <w:tcW w:w="535" w:type="dxa"/>
            <w:vAlign w:val="bottom"/>
          </w:tcPr>
          <w:p w:rsidR="00610FFA" w:rsidRDefault="00610FFA" w:rsidP="00610FFA">
            <w:pPr>
              <w:pStyle w:val="Kontrollkstchen"/>
              <w:spacing w:line="360" w:lineRule="auto"/>
            </w:pPr>
          </w:p>
        </w:tc>
        <w:tc>
          <w:tcPr>
            <w:tcW w:w="865" w:type="dxa"/>
            <w:vAlign w:val="bottom"/>
          </w:tcPr>
          <w:p w:rsidR="00610FFA" w:rsidRDefault="00610FFA" w:rsidP="00610FFA">
            <w:pPr>
              <w:pStyle w:val="Kontrollkstchen"/>
              <w:spacing w:line="360" w:lineRule="auto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instrText xml:space="preserve"> FORMCHECKBOX </w:instrText>
            </w:r>
            <w:r w:rsidR="001902B4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492" w:type="dxa"/>
            <w:gridSpan w:val="5"/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ja</w:t>
            </w:r>
          </w:p>
        </w:tc>
        <w:tc>
          <w:tcPr>
            <w:tcW w:w="435" w:type="dxa"/>
            <w:vAlign w:val="bottom"/>
          </w:tcPr>
          <w:p w:rsidR="00610FFA" w:rsidRDefault="00610FFA" w:rsidP="00610FFA">
            <w:pPr>
              <w:pStyle w:val="Kontrollkstchen"/>
              <w:spacing w:line="360" w:lineRule="auto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instrText xml:space="preserve"> FORMCHECKBOX </w:instrText>
            </w:r>
            <w:r w:rsidR="001902B4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995" w:type="dxa"/>
            <w:gridSpan w:val="3"/>
            <w:vAlign w:val="bottom"/>
          </w:tcPr>
          <w:p w:rsidR="00610FFA" w:rsidRDefault="00273AC3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N</w:t>
            </w:r>
            <w:r w:rsidR="00610FFA">
              <w:rPr>
                <w:lang w:val="de-DE" w:eastAsia="de-DE" w:bidi="de-DE"/>
              </w:rPr>
              <w:t>ein</w:t>
            </w: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Praktikumsverlauf:</w:t>
            </w:r>
          </w:p>
        </w:tc>
        <w:tc>
          <w:tcPr>
            <w:tcW w:w="7513" w:type="dxa"/>
            <w:gridSpan w:val="1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Feldtext"/>
              <w:spacing w:line="360" w:lineRule="auto"/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Feldtext"/>
              <w:spacing w:line="360" w:lineRule="auto"/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Feldtext"/>
              <w:spacing w:line="360" w:lineRule="auto"/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Feldtext"/>
              <w:spacing w:line="360" w:lineRule="auto"/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Praktikumsbewertung:</w:t>
            </w: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Zusatzleistungen:</w:t>
            </w: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Bonuspunkte:</w:t>
            </w: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Nachholtermine:</w:t>
            </w: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376" w:type="dxa"/>
            <w:gridSpan w:val="3"/>
            <w:tcBorders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518" w:type="dxa"/>
            <w:gridSpan w:val="6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610FFA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Praktikumsanerkennung</w:t>
            </w:r>
            <w:r w:rsidR="00B43374">
              <w:rPr>
                <w:b/>
                <w:lang w:val="de-DE" w:eastAsia="de-DE" w:bidi="de-DE"/>
              </w:rPr>
              <w:t>:</w:t>
            </w:r>
          </w:p>
        </w:tc>
        <w:tc>
          <w:tcPr>
            <w:tcW w:w="1842" w:type="dxa"/>
            <w:gridSpan w:val="3"/>
            <w:vAlign w:val="bottom"/>
          </w:tcPr>
          <w:p w:rsidR="00610FFA" w:rsidRDefault="00610FFA" w:rsidP="00610FFA">
            <w:pPr>
              <w:pStyle w:val="Kontrollkstchen"/>
              <w:spacing w:line="36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 FORMCHECKBOX </w:instrText>
            </w:r>
            <w:r w:rsidR="001902B4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gridSpan w:val="4"/>
            <w:vAlign w:val="bottom"/>
          </w:tcPr>
          <w:p w:rsidR="00610FFA" w:rsidRDefault="00273AC3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J</w:t>
            </w:r>
            <w:r w:rsidR="00610FFA">
              <w:rPr>
                <w:lang w:val="de-DE" w:eastAsia="de-DE" w:bidi="de-DE"/>
              </w:rPr>
              <w:t>a</w:t>
            </w:r>
          </w:p>
        </w:tc>
        <w:tc>
          <w:tcPr>
            <w:tcW w:w="1843" w:type="dxa"/>
            <w:vAlign w:val="bottom"/>
          </w:tcPr>
          <w:p w:rsidR="00610FFA" w:rsidRDefault="00610FFA" w:rsidP="00610FFA">
            <w:pPr>
              <w:pStyle w:val="Kontrollkstchen"/>
              <w:spacing w:line="360" w:lineRule="auto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 FORMCHECKBOX </w:instrText>
            </w:r>
            <w:r w:rsidR="001902B4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nein</w:t>
            </w:r>
          </w:p>
        </w:tc>
      </w:tr>
      <w:tr w:rsidR="00610FFA" w:rsidTr="00610FFA">
        <w:trPr>
          <w:trHeight w:val="432"/>
        </w:trPr>
        <w:tc>
          <w:tcPr>
            <w:tcW w:w="2518" w:type="dxa"/>
            <w:gridSpan w:val="6"/>
            <w:tcBorders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610FFA">
        <w:trPr>
          <w:trHeight w:val="432"/>
        </w:trPr>
        <w:tc>
          <w:tcPr>
            <w:tcW w:w="251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737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610FFA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</w:tbl>
    <w:tbl>
      <w:tblPr>
        <w:tblpPr w:leftFromText="141" w:rightFromText="141" w:vertAnchor="page" w:horzAnchor="margin" w:tblpXSpec="center" w:tblpY="1981"/>
        <w:tblW w:w="9889" w:type="dxa"/>
        <w:tblLook w:val="0000" w:firstRow="0" w:lastRow="0" w:firstColumn="0" w:lastColumn="0" w:noHBand="0" w:noVBand="0"/>
      </w:tblPr>
      <w:tblGrid>
        <w:gridCol w:w="3227"/>
        <w:gridCol w:w="1133"/>
        <w:gridCol w:w="1843"/>
        <w:gridCol w:w="993"/>
        <w:gridCol w:w="2693"/>
      </w:tblGrid>
      <w:tr w:rsidR="00610FFA" w:rsidTr="00273AC3">
        <w:trPr>
          <w:trHeight w:val="288"/>
        </w:trPr>
        <w:tc>
          <w:tcPr>
            <w:tcW w:w="9889" w:type="dxa"/>
            <w:gridSpan w:val="5"/>
            <w:shd w:val="clear" w:color="auto" w:fill="000000"/>
            <w:vAlign w:val="center"/>
          </w:tcPr>
          <w:p w:rsidR="00610FFA" w:rsidRDefault="00610FFA" w:rsidP="00273AC3">
            <w:pPr>
              <w:pStyle w:val="berschrift3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lastRenderedPageBreak/>
              <w:t>Spezielles</w:t>
            </w:r>
          </w:p>
        </w:tc>
      </w:tr>
      <w:tr w:rsidR="00610FFA" w:rsidTr="00273AC3">
        <w:trPr>
          <w:trHeight w:val="432"/>
        </w:trPr>
        <w:tc>
          <w:tcPr>
            <w:tcW w:w="3227" w:type="dxa"/>
            <w:vAlign w:val="bottom"/>
          </w:tcPr>
          <w:p w:rsidR="00610FFA" w:rsidRPr="00B43374" w:rsidRDefault="00610FFA" w:rsidP="00273AC3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Krankheit von Studenten: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Feldtext"/>
              <w:spacing w:line="360" w:lineRule="auto"/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Feldtext"/>
              <w:spacing w:line="360" w:lineRule="auto"/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Feldtext"/>
              <w:spacing w:line="360" w:lineRule="auto"/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Feldtext"/>
              <w:spacing w:line="360" w:lineRule="auto"/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273AC3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Krankheit von Mitarbeitern: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Feldtext"/>
              <w:spacing w:line="360" w:lineRule="auto"/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Feldtext"/>
              <w:spacing w:line="360" w:lineRule="auto"/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Feldtext"/>
              <w:spacing w:line="360" w:lineRule="auto"/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Feldtext"/>
              <w:spacing w:line="360" w:lineRule="auto"/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</w:tcBorders>
            <w:vAlign w:val="bottom"/>
          </w:tcPr>
          <w:p w:rsidR="00610FFA" w:rsidRPr="00B43374" w:rsidRDefault="005B3352" w:rsidP="00273AC3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>
              <w:rPr>
                <w:b/>
                <w:lang w:val="de-DE" w:eastAsia="de-DE" w:bidi="de-DE"/>
              </w:rPr>
              <w:t>Kommunikation</w:t>
            </w:r>
            <w:r w:rsidR="00610FFA" w:rsidRPr="00B43374">
              <w:rPr>
                <w:b/>
                <w:lang w:val="de-DE" w:eastAsia="de-DE" w:bidi="de-DE"/>
              </w:rPr>
              <w:t>: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273AC3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Bearbeitungszeit: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273AC3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Bahnstreik: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</w:tcBorders>
            <w:vAlign w:val="bottom"/>
          </w:tcPr>
          <w:p w:rsidR="00610FFA" w:rsidRPr="00B43374" w:rsidRDefault="00610FFA" w:rsidP="00273AC3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Kooperation mit anderen Modulen: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:rsidR="00610FFA" w:rsidRDefault="00610FFA" w:rsidP="00273AC3">
            <w:pPr>
              <w:pStyle w:val="Kontrollkstchen"/>
              <w:spacing w:line="36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 FORMCHECKBOX </w:instrText>
            </w:r>
            <w:r w:rsidR="001902B4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ja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:rsidR="00610FFA" w:rsidRDefault="00610FFA" w:rsidP="00273AC3">
            <w:pPr>
              <w:pStyle w:val="Kontrollkstchen"/>
              <w:spacing w:line="360" w:lineRule="auto"/>
              <w:jc w:val="left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 FORMCHECKBOX </w:instrText>
            </w:r>
            <w:r w:rsidR="001902B4">
              <w:fldChar w:fldCharType="separate"/>
            </w:r>
            <w: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nein</w:t>
            </w:r>
          </w:p>
        </w:tc>
      </w:tr>
      <w:tr w:rsidR="00610FFA" w:rsidTr="00273AC3">
        <w:trPr>
          <w:trHeight w:val="432"/>
        </w:trPr>
        <w:tc>
          <w:tcPr>
            <w:tcW w:w="3227" w:type="dxa"/>
            <w:vAlign w:val="bottom"/>
          </w:tcPr>
          <w:p w:rsidR="00610FFA" w:rsidRPr="00B43374" w:rsidRDefault="00610FFA" w:rsidP="00273AC3">
            <w:pPr>
              <w:pStyle w:val="Textkrper"/>
              <w:spacing w:line="360" w:lineRule="auto"/>
              <w:rPr>
                <w:b/>
                <w:lang w:val="de-DE" w:eastAsia="de-DE" w:bidi="de-DE"/>
              </w:rPr>
            </w:pPr>
            <w:r w:rsidRPr="00B43374">
              <w:rPr>
                <w:b/>
                <w:lang w:val="de-DE" w:eastAsia="de-DE" w:bidi="de-DE"/>
              </w:rPr>
              <w:t>Wiederholung des Praktikums obwohl schon einmal bestanden:</w:t>
            </w:r>
          </w:p>
        </w:tc>
        <w:tc>
          <w:tcPr>
            <w:tcW w:w="1133" w:type="dxa"/>
            <w:vAlign w:val="bottom"/>
          </w:tcPr>
          <w:p w:rsidR="00610FFA" w:rsidRDefault="00610FFA" w:rsidP="00273AC3">
            <w:pPr>
              <w:pStyle w:val="Kontrollkstchen"/>
              <w:spacing w:line="36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 FORMCHECKBOX </w:instrText>
            </w:r>
            <w:r w:rsidR="001902B4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ja</w:t>
            </w:r>
          </w:p>
        </w:tc>
        <w:tc>
          <w:tcPr>
            <w:tcW w:w="993" w:type="dxa"/>
            <w:vAlign w:val="bottom"/>
          </w:tcPr>
          <w:p w:rsidR="00610FFA" w:rsidRDefault="00610FFA" w:rsidP="00273AC3">
            <w:pPr>
              <w:pStyle w:val="Kontrollkstchen"/>
              <w:spacing w:line="360" w:lineRule="auto"/>
              <w:jc w:val="left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 FORMCHECKBOX </w:instrText>
            </w:r>
            <w:r w:rsidR="001902B4">
              <w:fldChar w:fldCharType="separate"/>
            </w:r>
            <w:r>
              <w:fldChar w:fldCharType="end"/>
            </w:r>
          </w:p>
        </w:tc>
        <w:tc>
          <w:tcPr>
            <w:tcW w:w="2693" w:type="dxa"/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nein</w:t>
            </w: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610FFA" w:rsidTr="00273AC3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FFA" w:rsidRDefault="00610FFA" w:rsidP="00273AC3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</w:tr>
      <w:tr w:rsidR="00A03F32" w:rsidTr="00753B87">
        <w:trPr>
          <w:trHeight w:val="288"/>
        </w:trPr>
        <w:tc>
          <w:tcPr>
            <w:tcW w:w="9889" w:type="dxa"/>
            <w:gridSpan w:val="5"/>
            <w:shd w:val="clear" w:color="auto" w:fill="000000"/>
            <w:vAlign w:val="center"/>
          </w:tcPr>
          <w:p w:rsidR="00A03F32" w:rsidRDefault="00A03F32" w:rsidP="00753B87">
            <w:pPr>
              <w:pStyle w:val="berschrift3"/>
              <w:spacing w:line="360" w:lineRule="auto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Bemerkungen</w:t>
            </w: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753B87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A03F32">
            <w:pPr>
              <w:pStyle w:val="Feldtext"/>
              <w:spacing w:line="360" w:lineRule="auto"/>
            </w:pPr>
          </w:p>
        </w:tc>
      </w:tr>
      <w:tr w:rsidR="00A03F32" w:rsidTr="00A03F32">
        <w:trPr>
          <w:trHeight w:val="432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Textkrper"/>
              <w:spacing w:line="360" w:lineRule="auto"/>
              <w:rPr>
                <w:lang w:val="de-DE" w:eastAsia="de-DE" w:bidi="de-DE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03F32" w:rsidRDefault="00A03F32" w:rsidP="00753B87">
            <w:pPr>
              <w:pStyle w:val="Feldtext"/>
              <w:spacing w:line="360" w:lineRule="auto"/>
            </w:pPr>
          </w:p>
        </w:tc>
      </w:tr>
    </w:tbl>
    <w:p w:rsidR="00214CD5" w:rsidRDefault="00214CD5" w:rsidP="00610FFA">
      <w:pPr>
        <w:spacing w:line="360" w:lineRule="auto"/>
        <w:rPr>
          <w:lang w:val="de-DE"/>
        </w:rPr>
      </w:pPr>
    </w:p>
    <w:sectPr w:rsidR="00214CD5">
      <w:headerReference w:type="default" r:id="rId7"/>
      <w:pgSz w:w="11907" w:h="16839"/>
      <w:pgMar w:top="216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2B4" w:rsidRDefault="001902B4" w:rsidP="0033619F">
      <w:r>
        <w:separator/>
      </w:r>
    </w:p>
  </w:endnote>
  <w:endnote w:type="continuationSeparator" w:id="0">
    <w:p w:rsidR="001902B4" w:rsidRDefault="001902B4" w:rsidP="0033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2B4" w:rsidRDefault="001902B4" w:rsidP="0033619F">
      <w:r>
        <w:separator/>
      </w:r>
    </w:p>
  </w:footnote>
  <w:footnote w:type="continuationSeparator" w:id="0">
    <w:p w:rsidR="001902B4" w:rsidRDefault="001902B4" w:rsidP="00336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19F" w:rsidRDefault="00610FFA">
    <w:pPr>
      <w:pStyle w:val="Kopfzeile"/>
    </w:pPr>
    <w:r>
      <w:rPr>
        <w:rFonts w:ascii="Times New Roman" w:hAnsi="Times New Roman" w:cs="Times New Roman"/>
        <w:noProof/>
        <w:sz w:val="20"/>
        <w:szCs w:val="20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3267075</wp:posOffset>
              </wp:positionH>
              <wp:positionV relativeFrom="page">
                <wp:posOffset>550545</wp:posOffset>
              </wp:positionV>
              <wp:extent cx="3173095" cy="35433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3095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19F" w:rsidRDefault="0033619F" w:rsidP="0033619F">
                          <w:pPr>
                            <w:pStyle w:val="berschrift1"/>
                            <w:ind w:right="25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TH Köln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7.25pt;margin-top:43.35pt;width:249.85pt;height:27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" filled="f" stroked="f">
              <v:textbox>
                <w:txbxContent>
                  <w:p w:rsidR="0033619F" w:rsidRDefault="0033619F" w:rsidP="0033619F">
                    <w:pPr>
                      <w:pStyle w:val="berschrift1"/>
                      <w:ind w:right="25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TH Köln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3619F">
      <w:rPr>
        <w:rFonts w:ascii="Times New Roman" w:hAnsi="Times New Roman" w:cs="Times New Roman"/>
        <w:noProof/>
        <w:sz w:val="20"/>
        <w:szCs w:val="20"/>
        <w:lang w:val="de-DE" w:eastAsia="de-DE"/>
      </w:rPr>
      <w:drawing>
        <wp:inline distT="0" distB="0" distL="0" distR="0" wp14:anchorId="27CA8ECE" wp14:editId="20D53D12">
          <wp:extent cx="752475" cy="409682"/>
          <wp:effectExtent l="0" t="0" r="0" b="0"/>
          <wp:docPr id="1" name="Grafik 1" descr="C:\Users\Florian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Florian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608" cy="464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3619F" w:rsidRDefault="0033619F">
    <w:pPr>
      <w:pStyle w:val="Kopfzeile"/>
    </w:pPr>
    <w:r>
      <w:rPr>
        <w:noProof/>
        <w:lang w:val="de-DE" w:eastAsia="de-DE"/>
      </w:rPr>
      <w:drawing>
        <wp:inline distT="0" distB="0" distL="0" distR="0">
          <wp:extent cx="5276850" cy="28575"/>
          <wp:effectExtent l="0" t="0" r="0" b="0"/>
          <wp:docPr id="4" name="Grafik 4" descr="C:\Users\Florian\AppData\Local\Microsoft\Windows\INetCache\Content.Word\balk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Florian\AppData\Local\Microsoft\Windows\INetCache\Content.Word\balke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26"/>
    <w:rsid w:val="001318F1"/>
    <w:rsid w:val="001902B4"/>
    <w:rsid w:val="00214CD5"/>
    <w:rsid w:val="00242CFF"/>
    <w:rsid w:val="00273AC3"/>
    <w:rsid w:val="0033619F"/>
    <w:rsid w:val="005B3352"/>
    <w:rsid w:val="00610FFA"/>
    <w:rsid w:val="0077744E"/>
    <w:rsid w:val="008D127B"/>
    <w:rsid w:val="00A03F32"/>
    <w:rsid w:val="00A15326"/>
    <w:rsid w:val="00AA3182"/>
    <w:rsid w:val="00B43374"/>
    <w:rsid w:val="00BA7FD2"/>
    <w:rsid w:val="00C875FF"/>
    <w:rsid w:val="00CA3DB7"/>
    <w:rsid w:val="00C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DACAD"/>
  <w15:docId w15:val="{FE4950D5-7BB6-4A6A-ACA9-3FC274F2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pPr>
      <w:tabs>
        <w:tab w:val="left" w:pos="7185"/>
      </w:tabs>
      <w:ind w:left="-907" w:right="-108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after="60"/>
      <w:ind w:left="-72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jc w:val="center"/>
      <w:outlineLvl w:val="2"/>
    </w:pPr>
    <w:rPr>
      <w:b/>
      <w:color w:val="FFFFF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odyTextChar">
    <w:name w:val="Body Text Char"/>
  </w:style>
  <w:style w:type="paragraph" w:styleId="Textkrper">
    <w:name w:val="Body Text"/>
    <w:basedOn w:val="Standard"/>
    <w:semiHidden/>
    <w:rPr>
      <w:sz w:val="19"/>
      <w:szCs w:val="19"/>
    </w:rPr>
  </w:style>
  <w:style w:type="paragraph" w:styleId="Textkrper2">
    <w:name w:val="Body Text 2"/>
    <w:basedOn w:val="Standard"/>
    <w:semiHidden/>
    <w:pPr>
      <w:tabs>
        <w:tab w:val="left" w:pos="1143"/>
        <w:tab w:val="left" w:pos="3600"/>
        <w:tab w:val="left" w:pos="7200"/>
      </w:tabs>
    </w:pPr>
    <w:rPr>
      <w:i/>
      <w:sz w:val="16"/>
      <w:szCs w:val="16"/>
    </w:rPr>
  </w:style>
  <w:style w:type="paragraph" w:styleId="Textkrper3">
    <w:name w:val="Body Text 3"/>
    <w:basedOn w:val="Standard"/>
    <w:semiHidden/>
    <w:pPr>
      <w:jc w:val="center"/>
    </w:pPr>
    <w:rPr>
      <w:sz w:val="16"/>
      <w:szCs w:val="16"/>
    </w:rPr>
  </w:style>
  <w:style w:type="paragraph" w:customStyle="1" w:styleId="Kontrollkstchen">
    <w:name w:val="Kontrollkästchen"/>
    <w:basedOn w:val="Standard"/>
    <w:next w:val="Standard"/>
    <w:pPr>
      <w:jc w:val="center"/>
    </w:pPr>
    <w:rPr>
      <w:sz w:val="19"/>
      <w:szCs w:val="19"/>
      <w:lang w:val="de-DE" w:eastAsia="de-DE" w:bidi="de-DE"/>
    </w:rPr>
  </w:style>
  <w:style w:type="character" w:customStyle="1" w:styleId="FieldTextChar">
    <w:name w:val="Field Text Char"/>
  </w:style>
  <w:style w:type="paragraph" w:customStyle="1" w:styleId="Feldtext">
    <w:name w:val="Feldtext"/>
    <w:basedOn w:val="Textkrper"/>
    <w:next w:val="Standard"/>
    <w:rPr>
      <w:b/>
      <w:lang w:val="de-DE" w:eastAsia="de-DE" w:bidi="de-DE"/>
    </w:rPr>
  </w:style>
  <w:style w:type="paragraph" w:customStyle="1" w:styleId="Textkrper4">
    <w:name w:val="Textkörper 4"/>
    <w:basedOn w:val="Standard"/>
    <w:next w:val="Standard"/>
    <w:pPr>
      <w:spacing w:after="120"/>
    </w:pPr>
    <w:rPr>
      <w:i/>
      <w:sz w:val="20"/>
      <w:szCs w:val="20"/>
      <w:lang w:val="de-DE" w:eastAsia="de-DE" w:bidi="de-DE"/>
    </w:rPr>
  </w:style>
  <w:style w:type="character" w:customStyle="1" w:styleId="TextkrperZeichen">
    <w:name w:val="Textkörper Zeichen"/>
    <w:basedOn w:val="Absatz-Standardschriftart"/>
    <w:rPr>
      <w:rFonts w:ascii="Arial" w:hAnsi="Arial" w:cs="Arial" w:hint="default"/>
      <w:sz w:val="19"/>
      <w:szCs w:val="19"/>
      <w:lang w:val="de-DE" w:eastAsia="de-DE" w:bidi="de-DE"/>
    </w:rPr>
  </w:style>
  <w:style w:type="paragraph" w:customStyle="1" w:styleId="FieldText">
    <w:name w:val="Field Text"/>
  </w:style>
  <w:style w:type="character" w:customStyle="1" w:styleId="FeldtextZeichen">
    <w:name w:val="Feldtext Zeichen"/>
    <w:basedOn w:val="TextkrperZeichen"/>
    <w:rPr>
      <w:rFonts w:ascii="Arial" w:hAnsi="Arial" w:cs="Arial" w:hint="default"/>
      <w:b/>
      <w:bCs w:val="0"/>
      <w:sz w:val="19"/>
      <w:szCs w:val="19"/>
      <w:lang w:val="de-DE" w:eastAsia="de-DE" w:bidi="de-DE"/>
    </w:rPr>
  </w:style>
  <w:style w:type="paragraph" w:styleId="Kopfzeile">
    <w:name w:val="header"/>
    <w:basedOn w:val="Standard"/>
    <w:link w:val="KopfzeileZchn"/>
    <w:uiPriority w:val="99"/>
    <w:unhideWhenUsed/>
    <w:rsid w:val="0033619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619F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33619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619F"/>
    <w:rPr>
      <w:rFonts w:ascii="Arial" w:hAnsi="Arial" w:cs="Arial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33619F"/>
    <w:rPr>
      <w:rFonts w:ascii="Arial" w:hAnsi="Arial" w:cs="Arial"/>
      <w:b/>
      <w:color w:val="808080"/>
      <w:sz w:val="36"/>
      <w:szCs w:val="36"/>
    </w:rPr>
  </w:style>
  <w:style w:type="character" w:styleId="Hyperlink">
    <w:name w:val="Hyperlink"/>
    <w:basedOn w:val="Absatz-Standardschriftart"/>
    <w:uiPriority w:val="99"/>
    <w:semiHidden/>
    <w:unhideWhenUsed/>
    <w:rsid w:val="00B43374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318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3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AppData\Roaming\Microsoft\Templates\Formular%20Abwesenheitsmeld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2DB52F-61DA-455C-8812-C061C6F690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 Abwesenheitsmeldung.dotx</Template>
  <TotalTime>0</TotalTime>
  <Pages>4</Pages>
  <Words>134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Abwesenheitsmeldung</vt:lpstr>
    </vt:vector>
  </TitlesOfParts>
  <Manager/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Herborn</dc:creator>
  <cp:keywords/>
  <dc:description/>
  <cp:lastModifiedBy>Florian Herborn</cp:lastModifiedBy>
  <cp:revision>8</cp:revision>
  <cp:lastPrinted>2017-05-10T05:32:00Z</cp:lastPrinted>
  <dcterms:created xsi:type="dcterms:W3CDTF">2017-05-07T09:58:00Z</dcterms:created>
  <dcterms:modified xsi:type="dcterms:W3CDTF">2017-05-10T05:34:00Z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TC061075401031</vt:lpwstr>
  </property>
</Properties>
</file>